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single" w:sz="4" w:space="0" w:color="C4C6B8" w:themeColor="text2" w:themeTint="66"/>
          <w:left w:val="single" w:sz="4" w:space="0" w:color="C4C6B8" w:themeColor="text2" w:themeTint="66"/>
          <w:bottom w:val="single" w:sz="4" w:space="0" w:color="C4C6B8" w:themeColor="text2" w:themeTint="66"/>
          <w:right w:val="single" w:sz="4" w:space="0" w:color="C4C6B8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"/>
        <w:gridCol w:w="10646"/>
      </w:tblGrid>
      <w:tr w:rsidR="00D71293" w:rsidRPr="00D71293" w:rsidTr="00433BDB">
        <w:trPr>
          <w:trHeight w:val="14570"/>
        </w:trPr>
        <w:tc>
          <w:tcPr>
            <w:tcW w:w="144" w:type="dxa"/>
            <w:shd w:val="clear" w:color="auto" w:fill="AAC7AC" w:themeFill="accent1" w:themeFillTint="99"/>
            <w:tcMar>
              <w:left w:w="0" w:type="dxa"/>
              <w:right w:w="0" w:type="dxa"/>
            </w:tcMar>
          </w:tcPr>
          <w:p w:rsidR="00A864C8" w:rsidRPr="00D71293" w:rsidRDefault="00A864C8">
            <w:pPr>
              <w:rPr>
                <w:color w:val="404040" w:themeColor="text1" w:themeTint="BF"/>
              </w:rPr>
            </w:pPr>
          </w:p>
        </w:tc>
        <w:tc>
          <w:tcPr>
            <w:tcW w:w="10656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A864C8" w:rsidRPr="00D71293" w:rsidRDefault="00097F10">
            <w:pPr>
              <w:rPr>
                <w:color w:val="404040" w:themeColor="text1" w:themeTint="BF"/>
              </w:rPr>
            </w:pPr>
            <w:r w:rsidRPr="00D71293">
              <w:rPr>
                <w:noProof/>
                <w:color w:val="404040" w:themeColor="text1" w:themeTint="BF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2219960</wp:posOffset>
                      </wp:positionH>
                      <wp:positionV relativeFrom="paragraph">
                        <wp:posOffset>4499610</wp:posOffset>
                      </wp:positionV>
                      <wp:extent cx="4468495" cy="4557395"/>
                      <wp:effectExtent l="3175" t="635" r="0" b="4445"/>
                      <wp:wrapNone/>
                      <wp:docPr id="19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8495" cy="4557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04040" w:themeColor="text1" w:themeTint="BF"/>
                                    </w:rPr>
                                    <w:id w:val="10489608"/>
                                    <w:placeholder>
                                      <w:docPart w:val="F282F8BB5CEC47688C5AFBA33EE0D23A"/>
                                    </w:placeholder>
                                  </w:sdtPr>
                                  <w:sdtEndPr/>
                                  <w:sdtContent>
                                    <w:p w:rsidR="00A864C8" w:rsidRPr="00D71293" w:rsidRDefault="00D71293" w:rsidP="00D71293">
                                      <w:pPr>
                                        <w:pStyle w:val="Ttulo1"/>
                                        <w:rPr>
                                          <w:caps w:val="0"/>
                                          <w:color w:val="404040" w:themeColor="text1" w:themeTint="BF"/>
                                        </w:rPr>
                                      </w:pPr>
                                      <w:r w:rsidRPr="00D71293">
                                        <w:rPr>
                                          <w:rStyle w:val="Ttulo1Car"/>
                                          <w:color w:val="404040" w:themeColor="text1" w:themeTint="BF"/>
                                        </w:rPr>
                                        <w:t>PROYECTO DE CLASE (GIT)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</w:rPr>
                                    <w:id w:val="10489612"/>
                                    <w:placeholder>
                                      <w:docPart w:val="F7243B4AD7B44A2DB5F0E1A08EDA24B9"/>
                                    </w:placeholder>
                                  </w:sdtPr>
                                  <w:sdtEndPr>
                                    <w:rPr>
                                      <w:color w:val="72A376" w:themeColor="accent1"/>
                                    </w:rPr>
                                  </w:sdtEndPr>
                                  <w:sdtContent>
                                    <w:p w:rsidR="00A864C8" w:rsidRDefault="00D71293" w:rsidP="00D71293">
                                      <w:pPr>
                                        <w:pStyle w:val="Ttulo4"/>
                                        <w:jc w:val="center"/>
                                      </w:pPr>
                                      <w:r w:rsidRPr="00D71293">
                                        <w:rPr>
                                          <w:color w:val="404040" w:themeColor="text1" w:themeTint="BF"/>
                                        </w:rPr>
                                        <w:t>Desarrollo en C para la conversión de imágenes  RGB a HSV y HSV a RGB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</w:rPr>
                                    <w:id w:val="10489611"/>
                                    <w:placeholder>
                                      <w:docPart w:val="293C7C349EE54A2E9848109A97C3454D"/>
                                    </w:placeholder>
                                  </w:sdtPr>
                                  <w:sdtEndPr/>
                                  <w:sdtContent>
                                    <w:p w:rsidR="00D71293" w:rsidRDefault="00D71293" w:rsidP="00D71293">
                                      <w:pPr>
                                        <w:pStyle w:val="Ttulo3"/>
                                        <w:spacing w:line="240" w:lineRule="auto"/>
                                        <w:jc w:val="center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</w:rPr>
                                        <w:t xml:space="preserve">edson mojica </w:t>
                                      </w:r>
                                    </w:p>
                                    <w:p w:rsidR="00D71293" w:rsidRPr="00D71293" w:rsidRDefault="00D71293" w:rsidP="00D71293">
                                      <w:pPr>
                                        <w:pStyle w:val="Ttulo3"/>
                                        <w:spacing w:line="240" w:lineRule="auto"/>
                                        <w:jc w:val="center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</w:rPr>
                                        <w:t>manuel villamizar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 w:val="0"/>
                                    </w:rPr>
                                    <w:id w:val="10489610"/>
                                    <w:placeholder>
                                      <w:docPart w:val="1A9DFCDC14A044028673F5F2CFB6849C"/>
                                    </w:placeholder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p w:rsidR="00D71293" w:rsidRPr="00D71293" w:rsidRDefault="00D71293" w:rsidP="00D71293">
                                      <w:pPr>
                                        <w:pStyle w:val="Ttulo3"/>
                                        <w:spacing w:line="240" w:lineRule="auto"/>
                                        <w:rPr>
                                          <w:color w:val="404040" w:themeColor="text1" w:themeTint="BF"/>
                                          <w:sz w:val="24"/>
                                        </w:rPr>
                                      </w:pPr>
                                      <w:r w:rsidRPr="00D71293">
                                        <w:rPr>
                                          <w:color w:val="404040" w:themeColor="text1" w:themeTint="BF"/>
                                          <w:sz w:val="24"/>
                                        </w:rPr>
                                        <w:t>GABRIEL PEDRAZA</w:t>
                                      </w:r>
                                    </w:p>
                                    <w:p w:rsidR="00A864C8" w:rsidRPr="00D71293" w:rsidRDefault="00D71293" w:rsidP="00D71293">
                                      <w:pPr>
                                        <w:pStyle w:val="Ttulo2"/>
                                        <w:spacing w:line="240" w:lineRule="auto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 w:rsidRPr="00D71293">
                                        <w:rPr>
                                          <w:color w:val="404040" w:themeColor="text1" w:themeTint="BF"/>
                                          <w:sz w:val="28"/>
                                        </w:rPr>
                                        <w:t>Docente</w:t>
                                      </w:r>
                                    </w:p>
                                  </w:sdtContent>
                                </w:sdt>
                                <w:p w:rsidR="00A864C8" w:rsidRDefault="00A864C8"/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174.8pt;margin-top:354.3pt;width:351.85pt;height:358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" filled="f" fillcolor="#ce6767 [2409]" stroked="f" strokecolor="#f1d3d3 [1945]">
                      <v:fill opacity="6682f"/>
                      <v:textbox inset="14.4pt,14.4pt,14.4pt,7.2pt">
                        <w:txbxContent>
                          <w:sdt>
                            <w:sdtPr>
                              <w:rPr>
                                <w:color w:val="404040" w:themeColor="text1" w:themeTint="BF"/>
                              </w:rPr>
                              <w:id w:val="10489608"/>
                              <w:placeholder>
                                <w:docPart w:val="F282F8BB5CEC47688C5AFBA33EE0D23A"/>
                              </w:placeholder>
                            </w:sdtPr>
                            <w:sdtEndPr/>
                            <w:sdtContent>
                              <w:p w:rsidR="00A864C8" w:rsidRPr="00D71293" w:rsidRDefault="00D71293" w:rsidP="00D71293">
                                <w:pPr>
                                  <w:pStyle w:val="Ttulo1"/>
                                  <w:rPr>
                                    <w:caps w:val="0"/>
                                    <w:color w:val="404040" w:themeColor="text1" w:themeTint="BF"/>
                                  </w:rPr>
                                </w:pPr>
                                <w:r w:rsidRPr="00D71293">
                                  <w:rPr>
                                    <w:rStyle w:val="Ttulo1Car"/>
                                    <w:color w:val="404040" w:themeColor="text1" w:themeTint="BF"/>
                                  </w:rPr>
                                  <w:t>PROYECTO DE CLASE (GIT)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</w:rPr>
                              <w:id w:val="10489612"/>
                              <w:placeholder>
                                <w:docPart w:val="F7243B4AD7B44A2DB5F0E1A08EDA24B9"/>
                              </w:placeholder>
                            </w:sdtPr>
                            <w:sdtEndPr>
                              <w:rPr>
                                <w:color w:val="72A376" w:themeColor="accent1"/>
                              </w:rPr>
                            </w:sdtEndPr>
                            <w:sdtContent>
                              <w:p w:rsidR="00A864C8" w:rsidRDefault="00D71293" w:rsidP="00D71293">
                                <w:pPr>
                                  <w:pStyle w:val="Ttulo4"/>
                                  <w:jc w:val="center"/>
                                </w:pPr>
                                <w:r w:rsidRPr="00D71293">
                                  <w:rPr>
                                    <w:color w:val="404040" w:themeColor="text1" w:themeTint="BF"/>
                                  </w:rPr>
                                  <w:t>Desarrollo en C para la conversión de imágenes  RGB a HSV y HSV a RGB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</w:rPr>
                              <w:id w:val="10489611"/>
                              <w:placeholder>
                                <w:docPart w:val="293C7C349EE54A2E9848109A97C3454D"/>
                              </w:placeholder>
                            </w:sdtPr>
                            <w:sdtEndPr/>
                            <w:sdtContent>
                              <w:p w:rsidR="00D71293" w:rsidRDefault="00D71293" w:rsidP="00D71293">
                                <w:pPr>
                                  <w:pStyle w:val="Ttulo3"/>
                                  <w:spacing w:line="240" w:lineRule="auto"/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 xml:space="preserve">edson mojica </w:t>
                                </w:r>
                              </w:p>
                              <w:p w:rsidR="00D71293" w:rsidRPr="00D71293" w:rsidRDefault="00D71293" w:rsidP="00D71293">
                                <w:pPr>
                                  <w:pStyle w:val="Ttulo3"/>
                                  <w:spacing w:line="240" w:lineRule="auto"/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manuel villamizar</w:t>
                                </w:r>
                              </w:p>
                            </w:sdtContent>
                          </w:sdt>
                          <w:sdt>
                            <w:sdtPr>
                              <w:id w:val="10489610"/>
                              <w:placeholder>
                                <w:docPart w:val="1A9DFCDC14A044028673F5F2CFB6849C"/>
                              </w:placeholder>
                            </w:sdtPr>
                            <w:sdtEndPr>
                              <w:rPr>
                                <w:caps w:val="0"/>
                                <w:color w:val="404040" w:themeColor="text1" w:themeTint="BF"/>
                              </w:rPr>
                            </w:sdtEndPr>
                            <w:sdtContent>
                              <w:p w:rsidR="00D71293" w:rsidRPr="00D71293" w:rsidRDefault="00D71293" w:rsidP="00D71293">
                                <w:pPr>
                                  <w:pStyle w:val="Ttulo3"/>
                                  <w:spacing w:line="240" w:lineRule="auto"/>
                                  <w:rPr>
                                    <w:color w:val="404040" w:themeColor="text1" w:themeTint="BF"/>
                                    <w:sz w:val="24"/>
                                  </w:rPr>
                                </w:pPr>
                                <w:r w:rsidRPr="00D71293">
                                  <w:rPr>
                                    <w:color w:val="404040" w:themeColor="text1" w:themeTint="BF"/>
                                    <w:sz w:val="24"/>
                                  </w:rPr>
                                  <w:t>GABRIEL PEDRAZA</w:t>
                                </w:r>
                              </w:p>
                              <w:p w:rsidR="00A864C8" w:rsidRPr="00D71293" w:rsidRDefault="00D71293" w:rsidP="00D71293">
                                <w:pPr>
                                  <w:pStyle w:val="Ttulo2"/>
                                  <w:spacing w:line="240" w:lineRule="auto"/>
                                  <w:rPr>
                                    <w:color w:val="404040" w:themeColor="text1" w:themeTint="BF"/>
                                  </w:rPr>
                                </w:pPr>
                                <w:r w:rsidRPr="00D71293">
                                  <w:rPr>
                                    <w:color w:val="404040" w:themeColor="text1" w:themeTint="BF"/>
                                    <w:sz w:val="28"/>
                                  </w:rPr>
                                  <w:t>Docente</w:t>
                                </w:r>
                              </w:p>
                            </w:sdtContent>
                          </w:sdt>
                          <w:p w:rsidR="00A864C8" w:rsidRDefault="00A864C8"/>
                        </w:txbxContent>
                      </v:textbox>
                    </v:rect>
                  </w:pict>
                </mc:Fallback>
              </mc:AlternateContent>
            </w:r>
            <w:r w:rsidR="001443EF" w:rsidRPr="00D71293">
              <w:rPr>
                <w:noProof/>
                <w:color w:val="404040" w:themeColor="text1" w:themeTint="BF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235585</wp:posOffset>
                  </wp:positionH>
                  <wp:positionV relativeFrom="margin">
                    <wp:posOffset>6156325</wp:posOffset>
                  </wp:positionV>
                  <wp:extent cx="4292102" cy="2447925"/>
                  <wp:effectExtent l="0" t="0" r="0" b="0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9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102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71293">
              <w:rPr>
                <w:noProof/>
                <w:color w:val="404040" w:themeColor="text1" w:themeTint="BF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-635</wp:posOffset>
                      </wp:positionV>
                      <wp:extent cx="5704840" cy="4757420"/>
                      <wp:effectExtent l="635" t="5715" r="0" b="8890"/>
                      <wp:wrapNone/>
                      <wp:docPr id="10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12" name="Freeform 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3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3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3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167BCF" id="Group 355" o:spid="_x0000_s1026" style="position:absolute;margin-left:83.1pt;margin-top:-.05pt;width:449.2pt;height:374.6pt;z-index:251767808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">
                      <v:shape id="Freeform 305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CDL8A&#10;AADbAAAADwAAAGRycy9kb3ducmV2LnhtbERP3WrCMBS+F3yHcATvNJniKJ1RxkAm7Gq6Bzg0x6a0&#10;OSlJZtu3XwaCd+fj+z374+g6cacQG88aXtYKBHHlTcO1hp/raVWAiAnZYOeZNEwU4XiYz/ZYGj/w&#10;N90vqRY5hGOJGmxKfSllrCw5jGvfE2fu5oPDlGGopQk45HDXyY1Sr9Jhw7nBYk8flqr28us0fAa+&#10;fdFgpnbc2e12OqmiapXWy8X4/gYi0Zie4of7bPL8Dfz/k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sIMvwAAANsAAAAPAAAAAAAAAAAAAAAAAJgCAABkcnMvZG93bnJl&#10;di54bWxQSwUGAAAAAAQABAD1AAAAhAMAAAAA&#10;" path="m1283,l8984,2,8093,7412,,3082,1283,xe" fillcolor="#c6dac8 [1300]" stroked="f" strokeweight=".25pt">
                        <v:path arrowok="t" o:connecttype="custom" o:connectlocs="1283,0;8984,2;8093,7412;0,3082;1283,0" o:connectangles="0,0,0,0,0"/>
                      </v:shape>
                      <v:shape id="Freeform 306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bFQMEA&#10;AADbAAAADwAAAGRycy9kb3ducmV2LnhtbERPTWvCQBC9C/6HZQq9iG5sMUjqKhJp6U2bevA4ZKdJ&#10;aHY27K4a/fWuIHibx/ucxao3rTiR841lBdNJAoK4tLrhSsH+93M8B+EDssbWMim4kIfVcjhYYKbt&#10;mX/oVIRKxBD2GSqoQ+gyKX1Zk0E/sR1x5P6sMxgidJXUDs8x3LTyLUlSabDh2FBjR3lN5X9xNApS&#10;2s3oWm1lG/zmazNy+SEtc6VeX/r1B4hAfXiKH+5vHee/w/2XeI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2xUDBAAAA2wAAAA8AAAAAAAAAAAAAAAAAmAIAAGRycy9kb3du&#10;cmV2LnhtbFBLBQYAAAAABAAEAPUAAACGAwAAAAA=&#10;" path="m1321,2l9312,,8480,7321,,2949,1321,2xe" fillcolor="#e2ece3 [660]" stroked="f" strokeweight=".25pt">
                        <v:path arrowok="t" o:connecttype="custom" o:connectlocs="1246,2;8783,0;7998,7429;0,2993;1246,2" o:connectangles="0,0,0,0,0"/>
                      </v:shape>
                      <v:shape id="Freeform 307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+p7MMA&#10;AADbAAAADwAAAGRycy9kb3ducmV2LnhtbERPTWvCQBC9F/wPywi9lLpplWKjq7RCsXooNApep9kx&#10;Cc3Oppk1pv/eFQq9zeN9znzZu1p11Erl2cDDKAFFnHtbcWFgv3u7n4KSgGyx9kwGfklguRjczDG1&#10;/syf1GWhUDGEJUUDZQhNqrXkJTmUkW+II3f0rcMQYVto2+I5hrtaPybJk3ZYcWwosaFVSfl3dnIG&#10;DtnmWWT1endYd6d+/PUjfvsxNeZ22L/MQAXqw7/4z/1u4/wJXH+JB+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+p7MMAAADbAAAADwAAAAAAAAAAAAAAAACYAgAAZHJzL2Rv&#10;d25yZXYueG1sUEsFBgAAAAAEAAQA9QAAAIgDAAAAAA==&#10;" path="m1156,l8651,3,7978,7328,,3048,1156,xe" fillcolor="#f1d3d3 [1945]" stroked="f" strokeweight=".25pt">
                        <v:path arrowok="t" o:connecttype="custom" o:connectlocs="1090,0;8159,3;7524,7436;0,3093;1090,0" o:connectangles="0,0,0,0,0"/>
                      </v:shape>
                      <v:shape id="Freeform 308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/1AsAA&#10;AADbAAAADwAAAGRycy9kb3ducmV2LnhtbERP24rCMBB9F/yHMMK+aWphd6UaRYQFfRCx9gPGZnrB&#10;ZlKabFv/3ggL+zaHc53NbjSN6KlztWUFy0UEgji3uuZSQXb7ma9AOI+ssbFMCp7kYLedTjaYaDvw&#10;lfrUlyKEsEtQQeV9m0jp8ooMuoVtiQNX2M6gD7Arpe5wCOGmkXEUfUmDNYeGCls6VJQ/0l+j4Ps+&#10;SHNJ+1NxLWIXNyY6j5dMqY/ZuF+D8DT6f/Gf+6jD/E94/xIO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/1AsAAAADbAAAADwAAAAAAAAAAAAAAAACYAgAAZHJzL2Rvd25y&#10;ZXYueG1sUEsFBgAAAAAEAAQA9QAAAIUDAAAAAA==&#10;" path="m1075,l8320,,7818,7454,,2820,1075,xe" fillcolor="#f5e2e2 [1305]" stroked="f" strokeweight=".25pt">
                        <v:path arrowok="t" o:connecttype="custom" o:connectlocs="1075,0;8320,0;7818,7454;0,2820;1075,0" o:connectangles="0,0,0,0,0"/>
                      </v:shape>
                      <v:shape id="Freeform 309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UXsEA&#10;AADbAAAADwAAAGRycy9kb3ducmV2LnhtbERPTYvCMBC9L/gfwgh7W1NFZKlGUUGUwiJWwevQjG21&#10;mdQm2u6/3wgL3ubxPme26EwlntS40rKC4SACQZxZXXKu4HTcfH2DcB5ZY2WZFPySg8W89zHDWNuW&#10;D/RMfS5CCLsYFRTe17GULivIoBvYmjhwF9sY9AE2udQNtiHcVHIURRNpsOTQUGBN64KyW/owCi5b&#10;uh+u5pys9nr90+pknKSPsVKf/W45BeGp82/xv3unw/wJvH4J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1F7BAAAA2wAAAA8AAAAAAAAAAAAAAAAAmAIAAGRycy9kb3du&#10;cmV2LnhtbFBLBQYAAAAABAAEAPUAAACGAwAAAAA=&#10;" path="m1020,1l8139,,7782,7461,,2776,1020,1xe" fillcolor="#faf0f0 [665]" stroked="f" strokeweight=".25pt">
                        <v:path arrowok="t" o:connecttype="custom" o:connectlocs="1020,1;8139,0;7782,7461;0,2776;1020,1" o:connectangles="0,0,0,0,0"/>
                      </v:shape>
                      <v:shape id="Freeform 310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ujMEA&#10;AADbAAAADwAAAGRycy9kb3ducmV2LnhtbERP32vCMBB+H/g/hBN8m6kKUzpjscKGwhhM3Z6P5tZW&#10;m0tJUtv998tA2Nt9fD9vnQ2mETdyvrasYDZNQBAXVtdcKjifXh5XIHxA1thYJgU/5CHbjB7WmGrb&#10;8wfdjqEUMYR9igqqENpUSl9UZNBPbUscuW/rDIYIXSm1wz6Gm0bOk+RJGqw5NlTY0q6i4nrsjAL8&#10;yl/xkHfE/Nkv8kt4c+37SqnJeNg+gwg0hH/x3b3Xcf4S/n6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f7ozBAAAA2wAAAA8AAAAAAAAAAAAAAAAAmAIAAGRycy9kb3du&#10;cmV2LnhtbFBLBQYAAAAABAAEAPUAAACGAwAAAAA=&#10;" path="m876,l7052,8,6902,6522,,2581,876,xe" fillcolor="#dceaef [1302]" stroked="f" strokeweight=".25pt">
                        <v:path arrowok="t" o:connecttype="custom" o:connectlocs="934,0;7515,9;7355,7478;0,2959;934,0" o:connectangles="0,0,0,0,0"/>
                      </v:shape>
                      <v:shape id="Freeform 311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+MMMA&#10;AADbAAAADwAAAGRycy9kb3ducmV2LnhtbESPQWvCQBCF7wX/wzJCb3Wj0bSkriJCoSdBW9DjmJ0m&#10;wexsyK4x/ffOQfA2w3vz3jfL9eAa1VMXas8GppMEFHHhbc2lgd+fr7cPUCEiW2w8k4F/CrBejV6W&#10;mFt/4z31h1gqCeGQo4EqxjbXOhQVOQwT3xKL9uc7h1HWrtS2w5uEu0bPkiTTDmuWhgpb2lZUXA5X&#10;Z2CzPabhTPPdsEuzNm0W+nR+7415HQ+bT1CRhvg0P66/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+MMMAAADbAAAADwAAAAAAAAAAAAAAAACYAgAAZHJzL2Rv&#10;d25yZXYueG1sUEsFBgAAAAAEAAQA9QAAAIgDAAAAAA==&#10;" path="m780,2l7099,r,6505l,2266,780,2xe" stroked="f" strokeweight=".25pt">
                        <v:fill color2="#edf4f7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A864C8" w:rsidRPr="00D71293" w:rsidRDefault="00A864C8">
      <w:pPr>
        <w:rPr>
          <w:color w:val="404040" w:themeColor="text1" w:themeTint="BF"/>
        </w:rPr>
        <w:sectPr w:rsidR="00A864C8" w:rsidRPr="00D71293" w:rsidSect="007A7809"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864C8" w:rsidRDefault="00D71293" w:rsidP="00D71293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  <w:r w:rsidRPr="00D71293">
        <w:rPr>
          <w:rFonts w:ascii="Arial" w:hAnsi="Arial" w:cs="Arial"/>
          <w:b/>
          <w:color w:val="404040" w:themeColor="text1" w:themeTint="BF"/>
          <w:sz w:val="28"/>
        </w:rPr>
        <w:lastRenderedPageBreak/>
        <w:t>DEFINICIÓN DEL MODELO RGB Y HSV</w:t>
      </w:r>
    </w:p>
    <w:p w:rsidR="00D71293" w:rsidRPr="00D759B2" w:rsidRDefault="00D71293" w:rsidP="00D71293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</w:p>
    <w:p w:rsidR="00D71293" w:rsidRPr="00D759B2" w:rsidRDefault="00D71293" w:rsidP="00D71293">
      <w:pPr>
        <w:jc w:val="both"/>
        <w:rPr>
          <w:rFonts w:ascii="Arial" w:hAnsi="Arial" w:cs="Arial"/>
          <w:color w:val="404040" w:themeColor="text1" w:themeTint="BF"/>
        </w:rPr>
      </w:pPr>
      <w:r w:rsidRPr="00D759B2">
        <w:rPr>
          <w:rFonts w:ascii="Arial" w:hAnsi="Arial" w:cs="Arial"/>
          <w:color w:val="404040" w:themeColor="text1" w:themeTint="BF"/>
        </w:rPr>
        <w:t xml:space="preserve">RGB es un modelo de </w:t>
      </w:r>
      <w:r w:rsidR="00141FB8" w:rsidRPr="00D759B2">
        <w:rPr>
          <w:rFonts w:ascii="Arial" w:hAnsi="Arial" w:cs="Arial"/>
          <w:color w:val="404040" w:themeColor="text1" w:themeTint="BF"/>
        </w:rPr>
        <w:t>que se representa</w:t>
      </w:r>
      <w:r w:rsidRPr="00D759B2">
        <w:rPr>
          <w:rFonts w:ascii="Arial" w:hAnsi="Arial" w:cs="Arial"/>
          <w:color w:val="404040" w:themeColor="text1" w:themeTint="BF"/>
        </w:rPr>
        <w:t xml:space="preserve"> mediante la mezcla por adición de los tres colores de luz primarios</w:t>
      </w:r>
      <w:r w:rsidR="00141FB8" w:rsidRPr="00D759B2">
        <w:rPr>
          <w:rFonts w:ascii="Arial" w:hAnsi="Arial" w:cs="Arial"/>
          <w:color w:val="404040" w:themeColor="text1" w:themeTint="BF"/>
        </w:rPr>
        <w:t xml:space="preserve"> rojo, verde y azul.</w:t>
      </w:r>
    </w:p>
    <w:p w:rsidR="001439AE" w:rsidRDefault="001439AE" w:rsidP="001439AE">
      <w:pPr>
        <w:pStyle w:val="Descripci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Modelo RGB</w:t>
      </w:r>
    </w:p>
    <w:p w:rsidR="00141FB8" w:rsidRDefault="00141FB8" w:rsidP="00141FB8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noProof/>
          <w:lang w:val="es-CO" w:eastAsia="es-CO"/>
        </w:rPr>
        <w:drawing>
          <wp:inline distT="0" distB="0" distL="0" distR="0" wp14:anchorId="0F326D27" wp14:editId="2CC888CC">
            <wp:extent cx="2070340" cy="21908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044" cy="22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25" w:rsidRPr="00D759B2" w:rsidRDefault="00D92C25" w:rsidP="00D759B2">
      <w:pPr>
        <w:jc w:val="both"/>
        <w:rPr>
          <w:rFonts w:ascii="Arial" w:hAnsi="Arial" w:cs="Arial"/>
          <w:b/>
          <w:color w:val="404040" w:themeColor="text1" w:themeTint="BF"/>
        </w:rPr>
      </w:pPr>
      <w:r w:rsidRPr="00D759B2">
        <w:rPr>
          <w:rFonts w:ascii="Arial" w:hAnsi="Arial" w:cs="Arial"/>
          <w:b/>
          <w:color w:val="404040" w:themeColor="text1" w:themeTint="BF"/>
        </w:rPr>
        <w:t xml:space="preserve">HSV es un modelo </w:t>
      </w:r>
    </w:p>
    <w:p w:rsidR="00D759B2" w:rsidRPr="00D759B2" w:rsidRDefault="00D759B2" w:rsidP="00D759B2">
      <w:pPr>
        <w:jc w:val="both"/>
        <w:rPr>
          <w:rFonts w:ascii="Arial" w:hAnsi="Arial" w:cs="Arial"/>
          <w:color w:val="404040" w:themeColor="text1" w:themeTint="BF"/>
        </w:rPr>
      </w:pPr>
      <w:r w:rsidRPr="00D759B2">
        <w:rPr>
          <w:rFonts w:ascii="Arial" w:hAnsi="Arial" w:cs="Arial"/>
          <w:color w:val="404040" w:themeColor="text1" w:themeTint="BF"/>
        </w:rPr>
        <w:t xml:space="preserve">El modelo de color HSV es una transformación no lineal del modelo RGB en coordenadas cilíndricas de manera que cada color viene definido por los siguientes </w:t>
      </w:r>
      <w:r>
        <w:rPr>
          <w:rFonts w:ascii="Arial" w:hAnsi="Arial" w:cs="Arial"/>
          <w:color w:val="404040" w:themeColor="text1" w:themeTint="BF"/>
        </w:rPr>
        <w:t>elementos</w:t>
      </w:r>
      <w:r w:rsidRPr="00D759B2">
        <w:rPr>
          <w:rFonts w:ascii="Arial" w:hAnsi="Arial" w:cs="Arial"/>
          <w:color w:val="404040" w:themeColor="text1" w:themeTint="BF"/>
        </w:rPr>
        <w:t xml:space="preserve">: </w:t>
      </w:r>
    </w:p>
    <w:p w:rsidR="00D759B2" w:rsidRPr="00D759B2" w:rsidRDefault="00D759B2" w:rsidP="00D759B2">
      <w:pPr>
        <w:rPr>
          <w:rFonts w:ascii="Arial" w:hAnsi="Arial" w:cs="Arial"/>
          <w:b/>
          <w:color w:val="404040" w:themeColor="text1" w:themeTint="BF"/>
          <w:sz w:val="28"/>
        </w:rPr>
      </w:pPr>
      <w:r w:rsidRPr="00D759B2">
        <w:rPr>
          <w:rFonts w:ascii="Arial" w:hAnsi="Arial" w:cs="Arial"/>
          <w:color w:val="404040" w:themeColor="text1" w:themeTint="BF"/>
        </w:rPr>
        <w:t>Tinte o matiz, Saturación, Brillo</w:t>
      </w:r>
    </w:p>
    <w:p w:rsidR="001439AE" w:rsidRDefault="001439AE" w:rsidP="001439AE">
      <w:pPr>
        <w:pStyle w:val="Descripci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Modelo HSV</w:t>
      </w:r>
    </w:p>
    <w:p w:rsidR="00D92C25" w:rsidRDefault="00D92C25" w:rsidP="001439AE">
      <w:pPr>
        <w:pStyle w:val="Prrafodelista"/>
        <w:numPr>
          <w:ilvl w:val="0"/>
          <w:numId w:val="0"/>
        </w:numPr>
        <w:spacing w:after="0"/>
        <w:ind w:left="720"/>
        <w:jc w:val="center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noProof/>
          <w:lang w:val="es-CO" w:eastAsia="es-CO"/>
        </w:rPr>
        <w:drawing>
          <wp:inline distT="0" distB="0" distL="0" distR="0" wp14:anchorId="3199E6CB" wp14:editId="0E391023">
            <wp:extent cx="194310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AE" w:rsidRPr="001439AE" w:rsidRDefault="001439AE" w:rsidP="001439AE">
      <w:pPr>
        <w:pStyle w:val="Prrafodelista"/>
        <w:numPr>
          <w:ilvl w:val="0"/>
          <w:numId w:val="0"/>
        </w:numPr>
        <w:spacing w:after="0"/>
        <w:ind w:left="720"/>
        <w:jc w:val="center"/>
        <w:rPr>
          <w:rFonts w:ascii="Arial" w:hAnsi="Arial" w:cs="Arial"/>
          <w:color w:val="404040" w:themeColor="text1" w:themeTint="BF"/>
          <w:sz w:val="14"/>
        </w:rPr>
      </w:pPr>
      <w:r w:rsidRPr="001439AE">
        <w:rPr>
          <w:rFonts w:ascii="Arial" w:hAnsi="Arial" w:cs="Arial"/>
          <w:color w:val="404040" w:themeColor="text1" w:themeTint="BF"/>
          <w:sz w:val="14"/>
        </w:rPr>
        <w:t>Tomada de .Wikipedia</w:t>
      </w:r>
    </w:p>
    <w:p w:rsidR="00D759B2" w:rsidRDefault="00D759B2" w:rsidP="00D759B2">
      <w:pPr>
        <w:pStyle w:val="Prrafodelista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404040" w:themeColor="text1" w:themeTint="BF"/>
          <w:sz w:val="28"/>
        </w:rPr>
      </w:pPr>
    </w:p>
    <w:p w:rsidR="00D759B2" w:rsidRDefault="00D759B2" w:rsidP="00D759B2">
      <w:pPr>
        <w:pStyle w:val="Prrafodelista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404040" w:themeColor="text1" w:themeTint="BF"/>
          <w:sz w:val="28"/>
        </w:rPr>
      </w:pPr>
    </w:p>
    <w:p w:rsidR="00D759B2" w:rsidRPr="00D759B2" w:rsidRDefault="00D759B2" w:rsidP="00D759B2">
      <w:pPr>
        <w:pStyle w:val="Prrafodelista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404040" w:themeColor="text1" w:themeTint="BF"/>
          <w:sz w:val="22"/>
        </w:rPr>
      </w:pPr>
      <w:r w:rsidRPr="00D759B2">
        <w:rPr>
          <w:rFonts w:ascii="Arial" w:hAnsi="Arial" w:cs="Arial"/>
          <w:b/>
          <w:color w:val="404040" w:themeColor="text1" w:themeTint="BF"/>
          <w:sz w:val="22"/>
        </w:rPr>
        <w:lastRenderedPageBreak/>
        <w:t>FORMULACIÓN MATEMATICA PARA LA CONVERSION DE RGB TO HSV</w:t>
      </w:r>
    </w:p>
    <w:p w:rsidR="00141FB8" w:rsidRDefault="001439AE" w:rsidP="00D759B2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noProof/>
          <w:lang w:val="es-CO" w:eastAsia="es-CO"/>
        </w:rPr>
        <w:drawing>
          <wp:inline distT="0" distB="0" distL="0" distR="0" wp14:anchorId="4A961A77" wp14:editId="34B20CDA">
            <wp:extent cx="3702296" cy="20800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249" cy="21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B2" w:rsidRPr="00D759B2" w:rsidRDefault="00D759B2" w:rsidP="00D759B2">
      <w:pPr>
        <w:pStyle w:val="Prrafodelista"/>
        <w:numPr>
          <w:ilvl w:val="0"/>
          <w:numId w:val="0"/>
        </w:numPr>
        <w:ind w:left="720"/>
        <w:jc w:val="center"/>
        <w:rPr>
          <w:rFonts w:ascii="Arial" w:hAnsi="Arial" w:cs="Arial"/>
          <w:b/>
          <w:color w:val="404040" w:themeColor="text1" w:themeTint="BF"/>
          <w:sz w:val="22"/>
        </w:rPr>
      </w:pPr>
      <w:r w:rsidRPr="00D759B2">
        <w:rPr>
          <w:rFonts w:ascii="Arial" w:hAnsi="Arial" w:cs="Arial"/>
          <w:b/>
          <w:color w:val="404040" w:themeColor="text1" w:themeTint="BF"/>
          <w:sz w:val="22"/>
        </w:rPr>
        <w:t>FORMULACIÓN MATEMATICA PARA LA CONVERSION DE HSV TO RGB</w:t>
      </w:r>
    </w:p>
    <w:p w:rsidR="00141FB8" w:rsidRDefault="00141FB8" w:rsidP="00D759B2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  <w:r w:rsidRPr="00D759B2">
        <w:rPr>
          <w:noProof/>
          <w:bdr w:val="single" w:sz="4" w:space="0" w:color="auto"/>
          <w:lang w:val="es-CO" w:eastAsia="es-CO"/>
        </w:rPr>
        <w:drawing>
          <wp:inline distT="0" distB="0" distL="0" distR="0" wp14:anchorId="3E42644C" wp14:editId="0A906140">
            <wp:extent cx="2607643" cy="51068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930" cy="51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B2" w:rsidRDefault="001439AE" w:rsidP="00D759B2">
      <w:pPr>
        <w:jc w:val="center"/>
        <w:rPr>
          <w:rFonts w:ascii="Arial" w:hAnsi="Arial" w:cs="Arial"/>
          <w:b/>
          <w:color w:val="404040" w:themeColor="text1" w:themeTint="BF"/>
        </w:rPr>
      </w:pPr>
      <w:r w:rsidRPr="001439AE">
        <w:rPr>
          <w:rFonts w:ascii="Arial" w:hAnsi="Arial" w:cs="Arial"/>
          <w:b/>
          <w:color w:val="404040" w:themeColor="text1" w:themeTint="BF"/>
        </w:rPr>
        <w:lastRenderedPageBreak/>
        <w:t>DESARROLLO DEL PROYECTO</w:t>
      </w:r>
    </w:p>
    <w:p w:rsidR="001439AE" w:rsidRDefault="00391A9E" w:rsidP="001439AE">
      <w:pPr>
        <w:jc w:val="both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Estructura de carpetas</w:t>
      </w:r>
    </w:p>
    <w:p w:rsidR="00391A9E" w:rsidRDefault="00391A9E" w:rsidP="001439AE">
      <w:pPr>
        <w:jc w:val="both"/>
        <w:rPr>
          <w:rFonts w:ascii="Arial" w:hAnsi="Arial" w:cs="Arial"/>
          <w:b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07D19FE6" wp14:editId="77483C19">
            <wp:extent cx="1257300" cy="1000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9E" w:rsidRPr="00C960B0" w:rsidRDefault="00C960B0" w:rsidP="001439AE">
      <w:pPr>
        <w:jc w:val="both"/>
        <w:rPr>
          <w:rFonts w:ascii="Arial" w:hAnsi="Arial" w:cs="Arial"/>
          <w:color w:val="404040" w:themeColor="text1" w:themeTint="BF"/>
        </w:rPr>
      </w:pPr>
      <w:r w:rsidRPr="00C960B0">
        <w:rPr>
          <w:rFonts w:ascii="Arial" w:hAnsi="Arial" w:cs="Arial"/>
          <w:b/>
          <w:color w:val="404040" w:themeColor="text1" w:themeTint="BF"/>
        </w:rPr>
        <w:t>Readme:</w:t>
      </w:r>
      <w:r w:rsidRPr="00C960B0">
        <w:rPr>
          <w:rFonts w:ascii="Arial" w:hAnsi="Arial" w:cs="Arial"/>
          <w:color w:val="404040" w:themeColor="text1" w:themeTint="BF"/>
        </w:rPr>
        <w:t xml:space="preserve"> contiene la información </w:t>
      </w:r>
      <w:r>
        <w:rPr>
          <w:rFonts w:ascii="Arial" w:hAnsi="Arial" w:cs="Arial"/>
          <w:color w:val="404040" w:themeColor="text1" w:themeTint="BF"/>
        </w:rPr>
        <w:t xml:space="preserve">e instrucciones </w:t>
      </w:r>
      <w:r w:rsidRPr="00C960B0">
        <w:rPr>
          <w:rFonts w:ascii="Arial" w:hAnsi="Arial" w:cs="Arial"/>
          <w:color w:val="404040" w:themeColor="text1" w:themeTint="BF"/>
        </w:rPr>
        <w:t>del proyecto.</w:t>
      </w:r>
    </w:p>
    <w:p w:rsidR="00C960B0" w:rsidRDefault="00C960B0" w:rsidP="001439AE">
      <w:pPr>
        <w:jc w:val="both"/>
        <w:rPr>
          <w:rFonts w:ascii="Arial" w:hAnsi="Arial" w:cs="Arial"/>
          <w:color w:val="404040" w:themeColor="text1" w:themeTint="BF"/>
        </w:rPr>
      </w:pPr>
      <w:r w:rsidRPr="00C960B0">
        <w:rPr>
          <w:rFonts w:ascii="Arial" w:hAnsi="Arial" w:cs="Arial"/>
          <w:b/>
          <w:color w:val="404040" w:themeColor="text1" w:themeTint="BF"/>
        </w:rPr>
        <w:t>LeerTxt:</w:t>
      </w:r>
      <w:r w:rsidRPr="00C960B0">
        <w:rPr>
          <w:rFonts w:ascii="Arial" w:hAnsi="Arial" w:cs="Arial"/>
          <w:color w:val="404040" w:themeColor="text1" w:themeTint="BF"/>
        </w:rPr>
        <w:t xml:space="preserve"> Archivo inicial que lee un txt de representa los datos de uno de los tres componentes RGB y  lo maneja en matrices</w:t>
      </w:r>
      <w:r>
        <w:rPr>
          <w:rFonts w:ascii="Arial" w:hAnsi="Arial" w:cs="Arial"/>
          <w:color w:val="404040" w:themeColor="text1" w:themeTint="BF"/>
        </w:rPr>
        <w:t>.</w:t>
      </w:r>
    </w:p>
    <w:p w:rsidR="00C960B0" w:rsidRDefault="00C960B0" w:rsidP="001439AE">
      <w:pPr>
        <w:jc w:val="both"/>
        <w:rPr>
          <w:rFonts w:ascii="Arial" w:hAnsi="Arial" w:cs="Arial"/>
          <w:color w:val="404040" w:themeColor="text1" w:themeTint="BF"/>
        </w:rPr>
      </w:pPr>
      <w:r w:rsidRPr="00C960B0">
        <w:rPr>
          <w:rFonts w:ascii="Arial" w:hAnsi="Arial" w:cs="Arial"/>
          <w:b/>
          <w:color w:val="404040" w:themeColor="text1" w:themeTint="BF"/>
        </w:rPr>
        <w:t>Img:</w:t>
      </w:r>
      <w:r>
        <w:rPr>
          <w:rFonts w:ascii="Arial" w:hAnsi="Arial" w:cs="Arial"/>
          <w:color w:val="404040" w:themeColor="text1" w:themeTint="BF"/>
        </w:rPr>
        <w:t xml:space="preserve"> archivo txt con los datos de una de las componentes de RGB.</w:t>
      </w:r>
      <w:r w:rsidRPr="00C960B0">
        <w:rPr>
          <w:rFonts w:ascii="Arial" w:hAnsi="Arial" w:cs="Arial"/>
          <w:color w:val="404040" w:themeColor="text1" w:themeTint="BF"/>
        </w:rPr>
        <w:t xml:space="preserve"> </w:t>
      </w:r>
    </w:p>
    <w:p w:rsidR="00C960B0" w:rsidRDefault="00C960B0" w:rsidP="001439AE">
      <w:pPr>
        <w:jc w:val="both"/>
        <w:rPr>
          <w:rFonts w:ascii="Arial" w:hAnsi="Arial" w:cs="Arial"/>
          <w:color w:val="404040" w:themeColor="text1" w:themeTint="BF"/>
        </w:rPr>
      </w:pPr>
      <w:r w:rsidRPr="00C960B0">
        <w:rPr>
          <w:rFonts w:ascii="Arial" w:hAnsi="Arial" w:cs="Arial"/>
          <w:b/>
          <w:color w:val="404040" w:themeColor="text1" w:themeTint="BF"/>
        </w:rPr>
        <w:t>Main</w:t>
      </w:r>
      <w:r w:rsidR="00A10AFF">
        <w:rPr>
          <w:rFonts w:ascii="Arial" w:hAnsi="Arial" w:cs="Arial"/>
          <w:b/>
          <w:color w:val="404040" w:themeColor="text1" w:themeTint="BF"/>
        </w:rPr>
        <w:t xml:space="preserve">: </w:t>
      </w:r>
      <w:r w:rsidR="00A10AFF" w:rsidRPr="00A10AFF">
        <w:rPr>
          <w:rFonts w:ascii="Arial" w:hAnsi="Arial" w:cs="Arial"/>
          <w:color w:val="404040" w:themeColor="text1" w:themeTint="BF"/>
        </w:rPr>
        <w:t>Contiene los archivos con el desarrollo del proyecto</w:t>
      </w:r>
      <w:r w:rsidR="00A10AFF">
        <w:rPr>
          <w:rFonts w:ascii="Arial" w:hAnsi="Arial" w:cs="Arial"/>
          <w:color w:val="404040" w:themeColor="text1" w:themeTint="BF"/>
        </w:rPr>
        <w:t>, se detallan a continuación.</w:t>
      </w:r>
    </w:p>
    <w:p w:rsidR="00A10AFF" w:rsidRPr="00C960B0" w:rsidRDefault="00A10AFF" w:rsidP="001439AE">
      <w:pPr>
        <w:jc w:val="both"/>
        <w:rPr>
          <w:rFonts w:ascii="Arial" w:hAnsi="Arial" w:cs="Arial"/>
          <w:b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6A751EFB" wp14:editId="4A337FD2">
            <wp:extent cx="6048375" cy="2714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FF" w:rsidRDefault="00A10AFF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Imágenes utilizadas para desarrollar el proyecto:</w:t>
      </w:r>
    </w:p>
    <w:p w:rsidR="00C960B0" w:rsidRDefault="00A10AFF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018</w:t>
      </w:r>
      <w:r w:rsidR="00097F10">
        <w:rPr>
          <w:rFonts w:ascii="Arial" w:hAnsi="Arial" w:cs="Arial"/>
          <w:color w:val="404040" w:themeColor="text1" w:themeTint="BF"/>
        </w:rPr>
        <w:t>:</w:t>
      </w:r>
      <w:r>
        <w:rPr>
          <w:rFonts w:ascii="Arial" w:hAnsi="Arial" w:cs="Arial"/>
          <w:color w:val="404040" w:themeColor="text1" w:themeTint="BF"/>
        </w:rPr>
        <w:t xml:space="preserve"> imagen utilizada para las pruebas. “Imagen acuática”</w:t>
      </w:r>
    </w:p>
    <w:p w:rsidR="00A10AFF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l</w:t>
      </w:r>
      <w:r w:rsidR="00A10AFF">
        <w:rPr>
          <w:rFonts w:ascii="Arial" w:hAnsi="Arial" w:cs="Arial"/>
          <w:color w:val="404040" w:themeColor="text1" w:themeTint="BF"/>
        </w:rPr>
        <w:t>ena</w:t>
      </w:r>
      <w:r w:rsidR="00097F10">
        <w:rPr>
          <w:rFonts w:ascii="Arial" w:hAnsi="Arial" w:cs="Arial"/>
          <w:color w:val="404040" w:themeColor="text1" w:themeTint="BF"/>
        </w:rPr>
        <w:t>:</w:t>
      </w:r>
      <w:r w:rsidR="00A10AFF">
        <w:rPr>
          <w:rFonts w:ascii="Arial" w:hAnsi="Arial" w:cs="Arial"/>
          <w:color w:val="404040" w:themeColor="text1" w:themeTint="BF"/>
        </w:rPr>
        <w:t xml:space="preserve"> imagen </w:t>
      </w:r>
      <w:r>
        <w:rPr>
          <w:rFonts w:ascii="Arial" w:hAnsi="Arial" w:cs="Arial"/>
          <w:color w:val="404040" w:themeColor="text1" w:themeTint="BF"/>
        </w:rPr>
        <w:t>utilizada para las pruebas inicialies. “imagen de lena”</w:t>
      </w: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Archivos</w:t>
      </w:r>
    </w:p>
    <w:p w:rsidR="00B64188" w:rsidRDefault="00097F10" w:rsidP="001439AE">
      <w:pPr>
        <w:jc w:val="both"/>
        <w:rPr>
          <w:rFonts w:ascii="Arial" w:hAnsi="Arial" w:cs="Arial"/>
          <w:color w:val="404040" w:themeColor="text1" w:themeTint="BF"/>
        </w:rPr>
      </w:pPr>
      <w:r w:rsidRPr="00097F10">
        <w:rPr>
          <w:rFonts w:ascii="Arial" w:hAnsi="Arial" w:cs="Arial"/>
          <w:color w:val="404040" w:themeColor="text1" w:themeTint="BF"/>
        </w:rPr>
        <w:t>funcionesHsvRgb</w:t>
      </w:r>
      <w:r w:rsidR="00B64188">
        <w:rPr>
          <w:rFonts w:ascii="Arial" w:hAnsi="Arial" w:cs="Arial"/>
          <w:color w:val="404040" w:themeColor="text1" w:themeTint="BF"/>
        </w:rPr>
        <w:t>:</w:t>
      </w:r>
      <w:r>
        <w:rPr>
          <w:rFonts w:ascii="Arial" w:hAnsi="Arial" w:cs="Arial"/>
          <w:color w:val="404040" w:themeColor="text1" w:themeTint="BF"/>
        </w:rPr>
        <w:t xml:space="preserve"> contiene los</w:t>
      </w:r>
      <w:r w:rsidR="00B64188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 xml:space="preserve">prototipos </w:t>
      </w:r>
      <w:r w:rsidR="00B64188">
        <w:rPr>
          <w:rFonts w:ascii="Arial" w:hAnsi="Arial" w:cs="Arial"/>
          <w:color w:val="404040" w:themeColor="text1" w:themeTint="BF"/>
        </w:rPr>
        <w:t>del nombre de las funciones que realizan la conversión de RGB a HSV.</w:t>
      </w: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  <w:r w:rsidRPr="00B64188">
        <w:rPr>
          <w:rFonts w:ascii="Arial" w:hAnsi="Arial" w:cs="Arial"/>
          <w:color w:val="404040" w:themeColor="text1" w:themeTint="BF"/>
        </w:rPr>
        <w:t>funcionesRgbHsv</w:t>
      </w:r>
      <w:r>
        <w:rPr>
          <w:rFonts w:ascii="Arial" w:hAnsi="Arial" w:cs="Arial"/>
          <w:color w:val="404040" w:themeColor="text1" w:themeTint="BF"/>
        </w:rPr>
        <w:t>: contiene los prototipos de las funciones que realizan la conversión de HSV a RGB.</w:t>
      </w: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  <w:r w:rsidRPr="00B64188">
        <w:rPr>
          <w:rFonts w:ascii="Arial" w:hAnsi="Arial" w:cs="Arial"/>
          <w:color w:val="404040" w:themeColor="text1" w:themeTint="BF"/>
        </w:rPr>
        <w:lastRenderedPageBreak/>
        <w:t>loadBMP</w:t>
      </w:r>
      <w:r>
        <w:rPr>
          <w:rFonts w:ascii="Arial" w:hAnsi="Arial" w:cs="Arial"/>
          <w:color w:val="404040" w:themeColor="text1" w:themeTint="BF"/>
        </w:rPr>
        <w:t>: clase utilizada para cargar la imagen.</w:t>
      </w:r>
    </w:p>
    <w:p w:rsidR="00097F10" w:rsidRDefault="00097F10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Main.Archivo: principal del proyecto.</w:t>
      </w:r>
    </w:p>
    <w:p w:rsidR="00097F10" w:rsidRDefault="00097F10" w:rsidP="001439AE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funciones.c: archivos con el cuerpo de las funciones para la conversión de RGB a HSV.</w:t>
      </w:r>
    </w:p>
    <w:p w:rsidR="00097F10" w:rsidRDefault="00097F10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funciones2.c: archivos con el cuerpo de las funciones para la conversión de HSV a RGB.</w:t>
      </w:r>
    </w:p>
    <w:p w:rsidR="00097F10" w:rsidRDefault="00097F10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MakePro: archivo que al ser ejecutado realiza la compilación del proyecto o borra lo generado dependiendo de la acción que se seleccione.</w:t>
      </w:r>
    </w:p>
    <w:p w:rsidR="00904349" w:rsidRDefault="00904349" w:rsidP="00904349">
      <w:pPr>
        <w:jc w:val="center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2024C61D" wp14:editId="661A21AE">
            <wp:extent cx="3140015" cy="206121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1400" cy="20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49" w:rsidRDefault="00904349" w:rsidP="00904349">
      <w:pPr>
        <w:jc w:val="both"/>
        <w:rPr>
          <w:rFonts w:ascii="Arial" w:hAnsi="Arial" w:cs="Arial"/>
          <w:color w:val="404040" w:themeColor="text1" w:themeTint="BF"/>
        </w:rPr>
      </w:pPr>
    </w:p>
    <w:p w:rsidR="00904349" w:rsidRDefault="00904349" w:rsidP="00904349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Al ejecutar el archivo make se </w:t>
      </w:r>
      <w:r w:rsidR="00F32DEA">
        <w:rPr>
          <w:rFonts w:ascii="Arial" w:hAnsi="Arial" w:cs="Arial"/>
          <w:color w:val="404040" w:themeColor="text1" w:themeTint="BF"/>
        </w:rPr>
        <w:t>crea el ejecutable</w:t>
      </w:r>
      <w:r>
        <w:rPr>
          <w:rFonts w:ascii="Arial" w:hAnsi="Arial" w:cs="Arial"/>
          <w:color w:val="404040" w:themeColor="text1" w:themeTint="BF"/>
        </w:rPr>
        <w:t>:</w:t>
      </w:r>
    </w:p>
    <w:p w:rsidR="00904349" w:rsidRDefault="00904349" w:rsidP="00904349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El main.exe </w:t>
      </w:r>
    </w:p>
    <w:p w:rsidR="00904349" w:rsidRDefault="00904349" w:rsidP="00904349">
      <w:pPr>
        <w:jc w:val="both"/>
        <w:rPr>
          <w:rFonts w:ascii="Arial" w:hAnsi="Arial" w:cs="Arial"/>
          <w:color w:val="404040" w:themeColor="text1" w:themeTint="BF"/>
        </w:rPr>
      </w:pPr>
    </w:p>
    <w:p w:rsidR="00904349" w:rsidRDefault="00904349" w:rsidP="00904349">
      <w:pPr>
        <w:jc w:val="both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6F736C18" wp14:editId="7E215162">
            <wp:extent cx="847725" cy="723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49" w:rsidRDefault="00F32DEA" w:rsidP="00904349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Luego al ejecutar main.exe se genera la imagen en </w:t>
      </w:r>
      <w:r w:rsidR="00904349">
        <w:rPr>
          <w:rFonts w:ascii="Arial" w:hAnsi="Arial" w:cs="Arial"/>
          <w:color w:val="404040" w:themeColor="text1" w:themeTint="BF"/>
        </w:rPr>
        <w:t xml:space="preserve"> modelo hsv </w:t>
      </w:r>
      <w:r>
        <w:rPr>
          <w:rFonts w:ascii="Arial" w:hAnsi="Arial" w:cs="Arial"/>
          <w:color w:val="404040" w:themeColor="text1" w:themeTint="BF"/>
        </w:rPr>
        <w:t xml:space="preserve"> como se ve en la figura.</w:t>
      </w:r>
    </w:p>
    <w:p w:rsidR="00F32DEA" w:rsidRDefault="00F32DEA" w:rsidP="00904349">
      <w:pPr>
        <w:jc w:val="both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3F241864" wp14:editId="713FFE34">
            <wp:extent cx="1759561" cy="17595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3150" cy="1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49" w:rsidRPr="00494449" w:rsidRDefault="00494449" w:rsidP="00097F10">
      <w:pPr>
        <w:jc w:val="both"/>
        <w:rPr>
          <w:rFonts w:ascii="Arial" w:hAnsi="Arial" w:cs="Arial"/>
          <w:color w:val="404040" w:themeColor="text1" w:themeTint="BF"/>
          <w:sz w:val="28"/>
        </w:rPr>
      </w:pPr>
      <w:r>
        <w:rPr>
          <w:rFonts w:ascii="Arial" w:hAnsi="Arial" w:cs="Arial"/>
          <w:color w:val="404040" w:themeColor="text1" w:themeTint="BF"/>
          <w:sz w:val="28"/>
        </w:rPr>
        <w:lastRenderedPageBreak/>
        <w:t>VALGRIND</w:t>
      </w:r>
    </w:p>
    <w:p w:rsidR="00494449" w:rsidRDefault="00494449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16D707F6" wp14:editId="0AA072F4">
            <wp:extent cx="6400800" cy="2232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49" w:rsidRDefault="00494449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Al ejecutarlo muestra escritura invalida en ConvHsvRgb.</w:t>
      </w:r>
    </w:p>
    <w:p w:rsidR="00F32DEA" w:rsidRDefault="00C31333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Hcallgrin</w:t>
      </w:r>
    </w:p>
    <w:p w:rsidR="00C31333" w:rsidRDefault="00C31333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drawing>
          <wp:inline distT="0" distB="0" distL="0" distR="0" wp14:anchorId="4560FACA" wp14:editId="595949E1">
            <wp:extent cx="6400800" cy="4714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33" w:rsidRDefault="00C31333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A38D16E" wp14:editId="2AA3D0AF">
            <wp:extent cx="6400800" cy="12604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49" w:rsidRDefault="00904349" w:rsidP="00097F10">
      <w:pPr>
        <w:jc w:val="both"/>
        <w:rPr>
          <w:rFonts w:ascii="Arial" w:hAnsi="Arial" w:cs="Arial"/>
          <w:color w:val="404040" w:themeColor="text1" w:themeTint="BF"/>
        </w:rPr>
      </w:pPr>
    </w:p>
    <w:p w:rsidR="00904349" w:rsidRDefault="00904349" w:rsidP="00097F10">
      <w:pPr>
        <w:jc w:val="both"/>
        <w:rPr>
          <w:rFonts w:ascii="Arial" w:hAnsi="Arial" w:cs="Arial"/>
          <w:color w:val="404040" w:themeColor="text1" w:themeTint="BF"/>
        </w:rPr>
      </w:pPr>
    </w:p>
    <w:p w:rsidR="00494449" w:rsidRDefault="00C31333" w:rsidP="00097F10">
      <w:pPr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404040" w:themeColor="text1" w:themeTint="BF"/>
          <w:lang w:val="es-CO" w:eastAsia="es-CO"/>
        </w:rPr>
        <w:drawing>
          <wp:inline distT="0" distB="0" distL="0" distR="0">
            <wp:extent cx="6400800" cy="55727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449" w:rsidRDefault="00494449" w:rsidP="00097F10">
      <w:pPr>
        <w:jc w:val="both"/>
        <w:rPr>
          <w:rFonts w:ascii="Arial" w:hAnsi="Arial" w:cs="Arial"/>
          <w:color w:val="404040" w:themeColor="text1" w:themeTint="BF"/>
        </w:rPr>
      </w:pPr>
    </w:p>
    <w:p w:rsidR="00097F10" w:rsidRDefault="00097F10" w:rsidP="00097F10">
      <w:pPr>
        <w:jc w:val="both"/>
        <w:rPr>
          <w:rFonts w:ascii="Arial" w:hAnsi="Arial" w:cs="Arial"/>
          <w:color w:val="404040" w:themeColor="text1" w:themeTint="BF"/>
        </w:rPr>
      </w:pPr>
    </w:p>
    <w:p w:rsidR="00097F10" w:rsidRDefault="00097F10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B64188" w:rsidRDefault="00B64188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A10AFF" w:rsidRDefault="00A10AFF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C960B0" w:rsidRPr="00C960B0" w:rsidRDefault="00C960B0" w:rsidP="001439AE">
      <w:pPr>
        <w:jc w:val="both"/>
        <w:rPr>
          <w:rFonts w:ascii="Arial" w:hAnsi="Arial" w:cs="Arial"/>
          <w:color w:val="404040" w:themeColor="text1" w:themeTint="BF"/>
        </w:rPr>
      </w:pPr>
    </w:p>
    <w:p w:rsidR="001439AE" w:rsidRPr="001439AE" w:rsidRDefault="001439AE" w:rsidP="001439AE">
      <w:pPr>
        <w:jc w:val="both"/>
        <w:rPr>
          <w:rFonts w:ascii="Arial" w:hAnsi="Arial" w:cs="Arial"/>
          <w:b/>
          <w:color w:val="404040" w:themeColor="text1" w:themeTint="BF"/>
        </w:rPr>
      </w:pPr>
    </w:p>
    <w:p w:rsidR="00D759B2" w:rsidRDefault="00D759B2" w:rsidP="00D759B2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</w:p>
    <w:p w:rsidR="00D759B2" w:rsidRPr="00D71293" w:rsidRDefault="00D759B2" w:rsidP="00D759B2">
      <w:pPr>
        <w:jc w:val="center"/>
        <w:rPr>
          <w:rFonts w:ascii="Arial" w:hAnsi="Arial" w:cs="Arial"/>
          <w:b/>
          <w:color w:val="404040" w:themeColor="text1" w:themeTint="BF"/>
          <w:sz w:val="28"/>
        </w:rPr>
      </w:pPr>
    </w:p>
    <w:sectPr w:rsidR="00D759B2" w:rsidRPr="00D71293" w:rsidSect="00D7129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15B" w:rsidRDefault="00A2715B" w:rsidP="00E71C68">
      <w:pPr>
        <w:spacing w:after="0" w:line="240" w:lineRule="auto"/>
      </w:pPr>
      <w:r>
        <w:separator/>
      </w:r>
    </w:p>
  </w:endnote>
  <w:endnote w:type="continuationSeparator" w:id="0">
    <w:p w:rsidR="00A2715B" w:rsidRDefault="00A2715B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15B" w:rsidRDefault="00A2715B" w:rsidP="00E71C68">
      <w:pPr>
        <w:spacing w:after="0" w:line="240" w:lineRule="auto"/>
      </w:pPr>
      <w:r>
        <w:separator/>
      </w:r>
    </w:p>
  </w:footnote>
  <w:footnote w:type="continuationSeparator" w:id="0">
    <w:p w:rsidR="00A2715B" w:rsidRDefault="00A2715B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4C65"/>
    <w:multiLevelType w:val="hybridMultilevel"/>
    <w:tmpl w:val="2DD0C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B7E"/>
    <w:multiLevelType w:val="multilevel"/>
    <w:tmpl w:val="2A6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838EE"/>
    <w:multiLevelType w:val="hybridMultilevel"/>
    <w:tmpl w:val="60227902"/>
    <w:lvl w:ilvl="0" w:tplc="D99CD06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85164604"/>
    <w:lvl w:ilvl="0" w:tplc="90CECC6A">
      <w:start w:val="1"/>
      <w:numFmt w:val="bullet"/>
      <w:pStyle w:val="Prrafodelista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93"/>
    <w:rsid w:val="00095835"/>
    <w:rsid w:val="00097F10"/>
    <w:rsid w:val="00141FB8"/>
    <w:rsid w:val="001439AE"/>
    <w:rsid w:val="001443EF"/>
    <w:rsid w:val="00221A5C"/>
    <w:rsid w:val="00232E11"/>
    <w:rsid w:val="002A7710"/>
    <w:rsid w:val="00391A9E"/>
    <w:rsid w:val="00494449"/>
    <w:rsid w:val="005D5C5A"/>
    <w:rsid w:val="00601E7A"/>
    <w:rsid w:val="00721C22"/>
    <w:rsid w:val="007A7809"/>
    <w:rsid w:val="00904349"/>
    <w:rsid w:val="00933C45"/>
    <w:rsid w:val="009B4790"/>
    <w:rsid w:val="009B6370"/>
    <w:rsid w:val="009B7AA0"/>
    <w:rsid w:val="00A10AFF"/>
    <w:rsid w:val="00A2715B"/>
    <w:rsid w:val="00A44F90"/>
    <w:rsid w:val="00A864C8"/>
    <w:rsid w:val="00B64188"/>
    <w:rsid w:val="00C31333"/>
    <w:rsid w:val="00C960B0"/>
    <w:rsid w:val="00D71293"/>
    <w:rsid w:val="00D759B2"/>
    <w:rsid w:val="00D92C25"/>
    <w:rsid w:val="00F32DEA"/>
    <w:rsid w:val="00FA5615"/>
    <w:rsid w:val="00FC391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C8"/>
    <w:rPr>
      <w:color w:val="527D55" w:themeColor="accent1" w:themeShade="BF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64C8"/>
    <w:pPr>
      <w:jc w:val="right"/>
      <w:outlineLvl w:val="0"/>
    </w:pPr>
    <w:rPr>
      <w:rFonts w:asciiTheme="majorHAnsi" w:hAnsiTheme="majorHAnsi"/>
      <w:caps/>
      <w:color w:val="72A376" w:themeColor="accent1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4C8"/>
    <w:pPr>
      <w:spacing w:after="0"/>
      <w:jc w:val="right"/>
      <w:outlineLvl w:val="1"/>
    </w:pPr>
    <w:rPr>
      <w:rFonts w:asciiTheme="majorHAnsi" w:hAnsiTheme="majorHAnsi"/>
      <w:color w:val="72A376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64C8"/>
    <w:pPr>
      <w:spacing w:before="1000" w:after="0"/>
      <w:jc w:val="right"/>
      <w:outlineLvl w:val="2"/>
    </w:pPr>
    <w:rPr>
      <w:rFonts w:asciiTheme="majorHAnsi" w:hAnsiTheme="majorHAnsi"/>
      <w:caps/>
      <w:color w:val="72A376" w:themeColor="accent1"/>
      <w:sz w:val="36"/>
      <w:szCs w:val="3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64C8"/>
    <w:pPr>
      <w:jc w:val="right"/>
      <w:outlineLvl w:val="3"/>
    </w:pPr>
    <w:rPr>
      <w:rFonts w:asciiTheme="majorHAnsi" w:hAnsiTheme="majorHAnsi"/>
      <w:color w:val="72A376" w:themeColor="accent1"/>
      <w:sz w:val="24"/>
    </w:rPr>
  </w:style>
  <w:style w:type="paragraph" w:styleId="Ttulo6">
    <w:name w:val="heading 6"/>
    <w:basedOn w:val="Normal"/>
    <w:next w:val="Normal"/>
    <w:link w:val="Ttulo6Car"/>
    <w:unhideWhenUsed/>
    <w:qFormat/>
    <w:rsid w:val="00A864C8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D4F3F" w:themeColor="text2" w:themeShade="B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4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A864C8"/>
    <w:pPr>
      <w:ind w:left="1440"/>
    </w:pPr>
    <w:rPr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A864C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864C8"/>
    <w:rPr>
      <w:rFonts w:asciiTheme="majorHAnsi" w:hAnsiTheme="majorHAnsi"/>
      <w:color w:val="72A376" w:themeColor="accent1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864C8"/>
    <w:rPr>
      <w:rFonts w:asciiTheme="majorHAnsi" w:hAnsiTheme="majorHAnsi"/>
      <w:caps/>
      <w:color w:val="72A376" w:themeColor="accent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A864C8"/>
    <w:rPr>
      <w:rFonts w:asciiTheme="majorHAnsi" w:hAnsiTheme="majorHAnsi"/>
      <w:color w:val="72A376" w:themeColor="accent1"/>
      <w:sz w:val="24"/>
    </w:rPr>
  </w:style>
  <w:style w:type="character" w:customStyle="1" w:styleId="Ttulo6Car">
    <w:name w:val="Título 6 Car"/>
    <w:basedOn w:val="Fuentedeprrafopredeter"/>
    <w:link w:val="Ttulo6"/>
    <w:rsid w:val="00A864C8"/>
    <w:rPr>
      <w:rFonts w:ascii="Times New Roman" w:eastAsia="Times New Roman" w:hAnsi="Times New Roman" w:cs="Times New Roman"/>
      <w:color w:val="4D4F3F" w:themeColor="text2" w:themeShade="BF"/>
      <w:sz w:val="60"/>
    </w:rPr>
  </w:style>
  <w:style w:type="paragraph" w:customStyle="1" w:styleId="TabName">
    <w:name w:val="Tab Name"/>
    <w:basedOn w:val="Normal"/>
    <w:rsid w:val="00A864C8"/>
    <w:pPr>
      <w:jc w:val="center"/>
    </w:pPr>
    <w:rPr>
      <w:color w:val="72A376" w:themeColor="accent1"/>
      <w:sz w:val="32"/>
    </w:rPr>
  </w:style>
  <w:style w:type="paragraph" w:styleId="Prrafodelista">
    <w:name w:val="List Paragraph"/>
    <w:basedOn w:val="Normal"/>
    <w:uiPriority w:val="34"/>
    <w:qFormat/>
    <w:rsid w:val="00A864C8"/>
    <w:pPr>
      <w:numPr>
        <w:numId w:val="1"/>
      </w:numPr>
      <w:spacing w:after="400" w:line="240" w:lineRule="auto"/>
    </w:pPr>
    <w:rPr>
      <w:color w:val="72A376" w:themeColor="accent1"/>
      <w:sz w:val="32"/>
    </w:rPr>
  </w:style>
  <w:style w:type="paragraph" w:customStyle="1" w:styleId="1Spine">
    <w:name w:val="1&quot; Spine"/>
    <w:basedOn w:val="Normal"/>
    <w:qFormat/>
    <w:rsid w:val="00A864C8"/>
    <w:pPr>
      <w:spacing w:after="0" w:line="240" w:lineRule="auto"/>
      <w:jc w:val="center"/>
    </w:pPr>
    <w:rPr>
      <w:b/>
      <w:color w:val="4D4F3F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A864C8"/>
    <w:pPr>
      <w:spacing w:after="0" w:line="240" w:lineRule="auto"/>
      <w:jc w:val="center"/>
    </w:pPr>
    <w:rPr>
      <w:b/>
      <w:color w:val="4D4F3F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A864C8"/>
    <w:pPr>
      <w:spacing w:after="0" w:line="240" w:lineRule="auto"/>
      <w:jc w:val="center"/>
    </w:pPr>
    <w:rPr>
      <w:b/>
      <w:color w:val="4D4F3F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A864C8"/>
    <w:pPr>
      <w:spacing w:after="0" w:line="240" w:lineRule="auto"/>
      <w:jc w:val="center"/>
    </w:pPr>
    <w:rPr>
      <w:b/>
      <w:color w:val="4D4F3F" w:themeColor="text2" w:themeShade="BF"/>
      <w:sz w:val="64"/>
      <w:szCs w:val="64"/>
    </w:rPr>
  </w:style>
  <w:style w:type="paragraph" w:styleId="Encabezado">
    <w:name w:val="header"/>
    <w:basedOn w:val="Normal"/>
    <w:link w:val="EncabezadoCar"/>
    <w:uiPriority w:val="99"/>
    <w:semiHidden/>
    <w:unhideWhenUsed/>
    <w:rsid w:val="00A8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64C8"/>
  </w:style>
  <w:style w:type="paragraph" w:styleId="Piedepgina">
    <w:name w:val="footer"/>
    <w:basedOn w:val="Normal"/>
    <w:link w:val="PiedepginaCar"/>
    <w:uiPriority w:val="99"/>
    <w:semiHidden/>
    <w:unhideWhenUsed/>
    <w:rsid w:val="00A8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64C8"/>
  </w:style>
  <w:style w:type="character" w:customStyle="1" w:styleId="Ttulo1Car">
    <w:name w:val="Título 1 Car"/>
    <w:basedOn w:val="Fuentedeprrafopredeter"/>
    <w:link w:val="Ttulo1"/>
    <w:uiPriority w:val="9"/>
    <w:rsid w:val="00A864C8"/>
    <w:rPr>
      <w:rFonts w:asciiTheme="majorHAnsi" w:hAnsiTheme="majorHAnsi"/>
      <w:caps/>
      <w:color w:val="72A376" w:themeColor="accent1"/>
      <w:sz w:val="44"/>
      <w:szCs w:val="44"/>
    </w:rPr>
  </w:style>
  <w:style w:type="paragraph" w:customStyle="1" w:styleId="ClassName">
    <w:name w:val="Class Name"/>
    <w:basedOn w:val="Ttulo6"/>
    <w:qFormat/>
    <w:rsid w:val="00A864C8"/>
    <w:pPr>
      <w:jc w:val="center"/>
    </w:pPr>
    <w:rPr>
      <w:rFonts w:asciiTheme="majorHAnsi" w:hAnsiTheme="majorHAnsi"/>
      <w:caps/>
      <w:color w:val="72A376" w:themeColor="accent1"/>
      <w:sz w:val="44"/>
    </w:rPr>
  </w:style>
  <w:style w:type="paragraph" w:styleId="Puesto">
    <w:name w:val="Title"/>
    <w:basedOn w:val="Ttulo3"/>
    <w:next w:val="Normal"/>
    <w:link w:val="PuestoCar"/>
    <w:uiPriority w:val="10"/>
    <w:qFormat/>
    <w:rsid w:val="00A864C8"/>
  </w:style>
  <w:style w:type="character" w:customStyle="1" w:styleId="PuestoCar">
    <w:name w:val="Puesto Car"/>
    <w:basedOn w:val="Fuentedeprrafopredeter"/>
    <w:link w:val="Puesto"/>
    <w:uiPriority w:val="10"/>
    <w:rsid w:val="00A864C8"/>
    <w:rPr>
      <w:rFonts w:asciiTheme="majorHAnsi" w:hAnsiTheme="majorHAnsi"/>
      <w:caps/>
      <w:color w:val="72A376" w:themeColor="accent1"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D712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39AE"/>
    <w:pPr>
      <w:spacing w:line="240" w:lineRule="auto"/>
    </w:pPr>
    <w:rPr>
      <w:i/>
      <w:iCs/>
      <w:color w:val="676A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AVINA\AppData\Roaming\Microsoft\Plantillas\Kit%20de%20cuaderno%20escolar%20de%20notas%20(portada,%20lomo%20y%20fichas%20de%20divis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82F8BB5CEC47688C5AFBA33EE0D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1FC0-8904-46E7-B549-D53952540DA4}"/>
      </w:docPartPr>
      <w:docPartBody>
        <w:p w:rsidR="00390164" w:rsidRDefault="00C832F2">
          <w:pPr>
            <w:pStyle w:val="F282F8BB5CEC47688C5AFBA33EE0D23A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  <w:sz w:val="36"/>
              <w:szCs w:val="36"/>
            </w:rPr>
            <w:t>Haga clic aquí para escribir el texto.</w:t>
          </w:r>
        </w:p>
      </w:docPartBody>
    </w:docPart>
    <w:docPart>
      <w:docPartPr>
        <w:name w:val="F7243B4AD7B44A2DB5F0E1A08EDA2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99778-D825-4A52-A152-FD4C701A5267}"/>
      </w:docPartPr>
      <w:docPartBody>
        <w:p w:rsidR="00390164" w:rsidRDefault="00C832F2">
          <w:pPr>
            <w:pStyle w:val="F7243B4AD7B44A2DB5F0E1A08EDA24B9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</w:rPr>
            <w:t>Haga clic aquí para escribir el texto.</w:t>
          </w:r>
        </w:p>
      </w:docPartBody>
    </w:docPart>
    <w:docPart>
      <w:docPartPr>
        <w:name w:val="293C7C349EE54A2E9848109A97C34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7DBA4-517E-4CEF-A589-10AB70871AD8}"/>
      </w:docPartPr>
      <w:docPartBody>
        <w:p w:rsidR="00390164" w:rsidRDefault="00C832F2">
          <w:pPr>
            <w:pStyle w:val="293C7C349EE54A2E9848109A97C3454D"/>
          </w:pPr>
          <w:r>
            <w:rPr>
              <w:rStyle w:val="Textodelmarcadordeposicin"/>
              <w:rFonts w:asciiTheme="majorHAnsi" w:hAnsiTheme="majorHAnsi"/>
              <w:color w:val="D9E2F3" w:themeColor="accent5" w:themeTint="33"/>
              <w:sz w:val="36"/>
              <w:szCs w:val="36"/>
            </w:rPr>
            <w:t>Haga clic aquí para escribir el texto.</w:t>
          </w:r>
        </w:p>
      </w:docPartBody>
    </w:docPart>
    <w:docPart>
      <w:docPartPr>
        <w:name w:val="1A9DFCDC14A044028673F5F2CFB6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EDD12-5FBA-47D3-84CB-51AE74B342E1}"/>
      </w:docPartPr>
      <w:docPartBody>
        <w:p w:rsidR="00390164" w:rsidRDefault="00C832F2">
          <w:pPr>
            <w:pStyle w:val="1A9DFCDC14A044028673F5F2CFB6849C"/>
          </w:pPr>
          <w:r>
            <w:rPr>
              <w:rStyle w:val="Textodelmarcadordeposicin"/>
              <w:rFonts w:asciiTheme="majorHAnsi" w:hAnsiTheme="majorHAnsi"/>
              <w:color w:val="1F3864" w:themeColor="accent5" w:themeShade="80"/>
              <w:sz w:val="52"/>
              <w:szCs w:val="52"/>
            </w:rPr>
            <w:t>Haga clic aquí para escribir el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F2"/>
    <w:rsid w:val="00110B8C"/>
    <w:rsid w:val="00390164"/>
    <w:rsid w:val="00C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F8FD4DFA4984226A090695E17BE326B">
    <w:name w:val="AF8FD4DFA4984226A090695E17BE326B"/>
  </w:style>
  <w:style w:type="paragraph" w:customStyle="1" w:styleId="FAF80C787FCC450D8E048864EDAC5581">
    <w:name w:val="FAF80C787FCC450D8E048864EDAC5581"/>
  </w:style>
  <w:style w:type="paragraph" w:customStyle="1" w:styleId="4AF439A58BB74261B38D67D559912923">
    <w:name w:val="4AF439A58BB74261B38D67D559912923"/>
  </w:style>
  <w:style w:type="paragraph" w:customStyle="1" w:styleId="76BABBA7E36A4548B17B7F4CE027CEC5">
    <w:name w:val="76BABBA7E36A4548B17B7F4CE027CEC5"/>
  </w:style>
  <w:style w:type="paragraph" w:customStyle="1" w:styleId="F282F8BB5CEC47688C5AFBA33EE0D23A">
    <w:name w:val="F282F8BB5CEC47688C5AFBA33EE0D23A"/>
  </w:style>
  <w:style w:type="paragraph" w:customStyle="1" w:styleId="F7243B4AD7B44A2DB5F0E1A08EDA24B9">
    <w:name w:val="F7243B4AD7B44A2DB5F0E1A08EDA24B9"/>
  </w:style>
  <w:style w:type="paragraph" w:customStyle="1" w:styleId="293C7C349EE54A2E9848109A97C3454D">
    <w:name w:val="293C7C349EE54A2E9848109A97C3454D"/>
  </w:style>
  <w:style w:type="paragraph" w:customStyle="1" w:styleId="1A9DFCDC14A044028673F5F2CFB6849C">
    <w:name w:val="1A9DFCDC14A044028673F5F2CFB6849C"/>
  </w:style>
  <w:style w:type="paragraph" w:customStyle="1" w:styleId="8885F07382CD4E26804694190A568C5C">
    <w:name w:val="8885F07382CD4E26804694190A568C5C"/>
  </w:style>
  <w:style w:type="paragraph" w:customStyle="1" w:styleId="96BC3793632B4E359E94626266649228">
    <w:name w:val="96BC3793632B4E359E94626266649228"/>
  </w:style>
  <w:style w:type="paragraph" w:customStyle="1" w:styleId="95BEE79CE53E452FB9759C5EE39350D6">
    <w:name w:val="95BEE79CE53E452FB9759C5EE39350D6"/>
  </w:style>
  <w:style w:type="paragraph" w:customStyle="1" w:styleId="A0AFACEEECA54FFB911DF56A63953CC6">
    <w:name w:val="A0AFACEEECA54FFB911DF56A63953CC6"/>
  </w:style>
  <w:style w:type="paragraph" w:customStyle="1" w:styleId="C859EE667CD14D5A955E5E74ABFB3C1A">
    <w:name w:val="C859EE667CD14D5A955E5E74ABFB3C1A"/>
  </w:style>
  <w:style w:type="paragraph" w:customStyle="1" w:styleId="5D3EDFEDEBC0488AAA99FCE649B6CFDB">
    <w:name w:val="5D3EDFEDEBC0488AAA99FCE649B6CFDB"/>
  </w:style>
  <w:style w:type="paragraph" w:customStyle="1" w:styleId="D2F79AD0F8FE4A5E8F7D9EDA14F23DDE">
    <w:name w:val="D2F79AD0F8FE4A5E8F7D9EDA14F23DDE"/>
  </w:style>
  <w:style w:type="paragraph" w:customStyle="1" w:styleId="908341A71676480D806E514BF1792EA0">
    <w:name w:val="908341A71676480D806E514BF1792EA0"/>
  </w:style>
  <w:style w:type="paragraph" w:customStyle="1" w:styleId="EB7A560F4BDD40F48968C62336284DC1">
    <w:name w:val="EB7A560F4BDD40F48968C62336284DC1"/>
  </w:style>
  <w:style w:type="paragraph" w:customStyle="1" w:styleId="B10EFA1679DF4108B4534DC58D0D5F16">
    <w:name w:val="B10EFA1679DF4108B4534DC58D0D5F16"/>
  </w:style>
  <w:style w:type="paragraph" w:customStyle="1" w:styleId="03AB49E4E8834322AA031B5D65D501DE">
    <w:name w:val="03AB49E4E8834322AA031B5D65D501DE"/>
  </w:style>
  <w:style w:type="paragraph" w:customStyle="1" w:styleId="83E1F1A9555B408DA3FDE1D8AE7B1DA8">
    <w:name w:val="83E1F1A9555B408DA3FDE1D8AE7B1DA8"/>
  </w:style>
  <w:style w:type="paragraph" w:customStyle="1" w:styleId="A70CC02BA3904E2297AF84282B612BFD">
    <w:name w:val="A70CC02BA3904E2297AF84282B612BFD"/>
  </w:style>
  <w:style w:type="paragraph" w:customStyle="1" w:styleId="178DEEAF3E0B4005B2FDD13E25DADAF0">
    <w:name w:val="178DEEAF3E0B4005B2FDD13E25DAD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8EA2F-40B0-4F48-B41C-8BEDCC7FD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DB4C0-2D56-458C-AD63-F8FDF7C9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de cuaderno escolar de notas (portada, lomo y fichas de división)</Template>
  <TotalTime>0</TotalTime>
  <Pages>9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School report notebook kit (cover, binder spine, divider tabs)</vt:lpstr>
      <vt:lpstr/>
    </vt:vector>
  </TitlesOfParts>
  <Manager/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notebook kit (cover, binder spine, divider tabs)</dc:title>
  <dc:creator/>
  <cp:keywords/>
  <cp:lastModifiedBy/>
  <cp:revision>1</cp:revision>
  <dcterms:created xsi:type="dcterms:W3CDTF">2015-11-29T16:58:00Z</dcterms:created>
  <dcterms:modified xsi:type="dcterms:W3CDTF">2015-11-29T23:04:00Z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TC102742559990</vt:lpwstr>
  </property>
</Properties>
</file>